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70A0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inline distT="0" distB="0" distL="0" distR="0" wp14:anchorId="39CF6BDF" wp14:editId="05596A49">
            <wp:extent cx="5369932" cy="1876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316" cy="1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1B7613" w:rsidP="00C6554A">
      <w:pPr>
        <w:pStyle w:val="Title"/>
      </w:pPr>
      <w:r>
        <w:t>Flynn’s Website</w:t>
      </w:r>
    </w:p>
    <w:p w:rsidR="00C6554A" w:rsidRDefault="00A70A09" w:rsidP="00C6554A">
      <w:pPr>
        <w:pStyle w:val="Subtitle"/>
      </w:pPr>
      <w:r>
        <w:t>sanel’s portfolio</w:t>
      </w:r>
    </w:p>
    <w:p w:rsidR="005C6206" w:rsidRDefault="005C6206" w:rsidP="004622F9">
      <w:pPr>
        <w:pStyle w:val="Title"/>
      </w:pPr>
    </w:p>
    <w:p w:rsidR="00A70A09" w:rsidRPr="00A70A09" w:rsidRDefault="00A70A09" w:rsidP="00A70A09">
      <w:pPr>
        <w:rPr>
          <w:sz w:val="28"/>
          <w:szCs w:val="28"/>
        </w:rPr>
      </w:pPr>
    </w:p>
    <w:p w:rsidR="00A70A09" w:rsidRPr="00A70A09" w:rsidRDefault="00A70A09" w:rsidP="00A70A09">
      <w:pPr>
        <w:rPr>
          <w:sz w:val="28"/>
          <w:szCs w:val="28"/>
        </w:rPr>
      </w:pPr>
    </w:p>
    <w:p w:rsidR="00A70A09" w:rsidRPr="00D5413C" w:rsidRDefault="00A70A09" w:rsidP="00A70A09">
      <w:pPr>
        <w:pStyle w:val="Subtitle"/>
        <w:jc w:val="left"/>
      </w:pPr>
    </w:p>
    <w:p w:rsidR="001B7613" w:rsidRPr="005C6206" w:rsidRDefault="001B7613" w:rsidP="001B7613">
      <w:pPr>
        <w:pStyle w:val="ContactInfo"/>
        <w:rPr>
          <w:sz w:val="32"/>
          <w:szCs w:val="32"/>
        </w:rPr>
      </w:pPr>
      <w:r w:rsidRPr="005C6206">
        <w:rPr>
          <w:sz w:val="32"/>
          <w:szCs w:val="32"/>
        </w:rPr>
        <w:br w:type="page"/>
      </w:r>
    </w:p>
    <w:sdt>
      <w:sdtPr>
        <w:id w:val="154418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6206" w:rsidRPr="004622F9" w:rsidRDefault="001B7613" w:rsidP="005C6206">
          <w:pPr>
            <w:rPr>
              <w:sz w:val="36"/>
              <w:szCs w:val="36"/>
            </w:rPr>
          </w:pPr>
          <w:r w:rsidRPr="004622F9">
            <w:rPr>
              <w:sz w:val="36"/>
              <w:szCs w:val="36"/>
            </w:rPr>
            <w:t>Contents</w:t>
          </w:r>
        </w:p>
        <w:p w:rsidR="005C6206" w:rsidRDefault="005C6206" w:rsidP="005C6206">
          <w:r>
            <w:t xml:space="preserve">Design brief </w:t>
          </w:r>
        </w:p>
        <w:p w:rsidR="001B7613" w:rsidRDefault="001B761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704" w:history="1">
            <w:r w:rsidR="005C6206">
              <w:rPr>
                <w:rStyle w:val="Hyperlink"/>
                <w:noProof/>
              </w:rPr>
              <w:t>design sketch</w:t>
            </w:r>
            <w:r w:rsidR="003A3776">
              <w:rPr>
                <w:rStyle w:val="Hyperlink"/>
                <w:noProof/>
              </w:rPr>
              <w:t xml:space="preserve">: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613" w:rsidRDefault="004622F9" w:rsidP="005C6206">
          <w:pPr>
            <w:pStyle w:val="TOC2"/>
            <w:tabs>
              <w:tab w:val="right" w:leader="dot" w:pos="8630"/>
            </w:tabs>
            <w:ind w:left="0"/>
            <w:rPr>
              <w:noProof/>
            </w:rPr>
          </w:pPr>
          <w:r>
            <w:rPr>
              <w:noProof/>
            </w:rPr>
            <w:t>final concept design</w:t>
          </w:r>
          <w:r w:rsidR="003A3776">
            <w:rPr>
              <w:noProof/>
            </w:rPr>
            <w:t>:</w:t>
          </w:r>
          <w:r>
            <w:rPr>
              <w:noProof/>
            </w:rPr>
            <w:t xml:space="preserve"> </w:t>
          </w:r>
          <w:hyperlink w:anchor="_Toc17972705" w:history="1">
            <w:r w:rsidR="001B7613">
              <w:rPr>
                <w:noProof/>
                <w:webHidden/>
              </w:rPr>
              <w:tab/>
            </w:r>
            <w:r w:rsidR="001B7613">
              <w:rPr>
                <w:noProof/>
                <w:webHidden/>
              </w:rPr>
              <w:fldChar w:fldCharType="begin"/>
            </w:r>
            <w:r w:rsidR="001B7613">
              <w:rPr>
                <w:noProof/>
                <w:webHidden/>
              </w:rPr>
              <w:instrText xml:space="preserve"> PAGEREF _Toc17972705 \h </w:instrText>
            </w:r>
            <w:r w:rsidR="001B7613">
              <w:rPr>
                <w:noProof/>
                <w:webHidden/>
              </w:rPr>
            </w:r>
            <w:r w:rsidR="001B7613">
              <w:rPr>
                <w:noProof/>
                <w:webHidden/>
              </w:rPr>
              <w:fldChar w:fldCharType="separate"/>
            </w:r>
            <w:r w:rsidR="001B7613">
              <w:rPr>
                <w:noProof/>
                <w:webHidden/>
              </w:rPr>
              <w:t>2</w:t>
            </w:r>
            <w:r w:rsidR="001B7613">
              <w:rPr>
                <w:noProof/>
                <w:webHidden/>
              </w:rPr>
              <w:fldChar w:fldCharType="end"/>
            </w:r>
          </w:hyperlink>
        </w:p>
        <w:p w:rsidR="004622F9" w:rsidRDefault="001B7613" w:rsidP="001B76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4622F9">
            <w:rPr>
              <w:b/>
              <w:bCs/>
              <w:noProof/>
            </w:rPr>
            <w:t>design changes</w:t>
          </w:r>
          <w:r w:rsidR="003A3776">
            <w:rPr>
              <w:b/>
              <w:bCs/>
              <w:noProof/>
            </w:rPr>
            <w:t>:</w:t>
          </w:r>
          <w:r w:rsidR="004622F9">
            <w:rPr>
              <w:b/>
              <w:bCs/>
              <w:noProof/>
            </w:rPr>
            <w:t>…………………………………………………………………………………………………………..</w:t>
          </w:r>
        </w:p>
        <w:p w:rsidR="004622F9" w:rsidRDefault="004622F9" w:rsidP="001B76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evaluation</w:t>
          </w:r>
          <w:r w:rsidR="003A3776">
            <w:rPr>
              <w:b/>
              <w:bCs/>
              <w:noProof/>
            </w:rPr>
            <w:t>:</w:t>
          </w:r>
          <w:r>
            <w:rPr>
              <w:b/>
              <w:bCs/>
              <w:noProof/>
            </w:rPr>
            <w:t>………………………………………………………………………………………………………………..</w:t>
          </w:r>
        </w:p>
        <w:p w:rsidR="001B7613" w:rsidRPr="004622F9" w:rsidRDefault="004622F9" w:rsidP="001B76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biblilography</w:t>
          </w:r>
          <w:r w:rsidR="003A3776">
            <w:rPr>
              <w:b/>
              <w:bCs/>
              <w:noProof/>
            </w:rPr>
            <w:t>:</w:t>
          </w:r>
          <w:r>
            <w:rPr>
              <w:b/>
              <w:bCs/>
              <w:noProof/>
            </w:rPr>
            <w:t xml:space="preserve"> …………………………………………………………………………………………………………….</w:t>
          </w:r>
        </w:p>
      </w:sdtContent>
    </w:sdt>
    <w:bookmarkStart w:id="5" w:name="_Toc17972704" w:displacedByCustomXml="prev"/>
    <w:p w:rsidR="001B7613" w:rsidRDefault="001B7613" w:rsidP="00C6554A">
      <w:pPr>
        <w:pStyle w:val="Heading1"/>
      </w:pPr>
    </w:p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1B7613" w:rsidRDefault="001B7613" w:rsidP="001B7613"/>
    <w:p w:rsidR="008919BA" w:rsidRDefault="008919BA" w:rsidP="003A3776">
      <w:pPr>
        <w:pStyle w:val="Title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560070</wp:posOffset>
            </wp:positionV>
            <wp:extent cx="2781935" cy="1390650"/>
            <wp:effectExtent l="0" t="0" r="0" b="0"/>
            <wp:wrapSquare wrapText="bothSides"/>
            <wp:docPr id="7" name="Picture 7" descr="Image result for logoma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ogomak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Areas of investigation</w:t>
      </w:r>
    </w:p>
    <w:p w:rsidR="008919BA" w:rsidRPr="008919BA" w:rsidRDefault="008919BA" w:rsidP="008919BA">
      <w:pPr>
        <w:rPr>
          <w:sz w:val="24"/>
          <w:szCs w:val="24"/>
        </w:rPr>
      </w:pPr>
    </w:p>
    <w:p w:rsidR="001B7613" w:rsidRDefault="003A3776" w:rsidP="008919BA">
      <w:pPr>
        <w:rPr>
          <w:sz w:val="24"/>
          <w:szCs w:val="24"/>
        </w:rPr>
      </w:pPr>
      <w:r>
        <w:t xml:space="preserve"> </w:t>
      </w:r>
      <w:r w:rsidR="008919BA">
        <w:rPr>
          <w:sz w:val="24"/>
          <w:szCs w:val="24"/>
        </w:rPr>
        <w:t xml:space="preserve">The website I used to make my logo was logomakr. Logomakr is a very good and easy website to make </w:t>
      </w:r>
      <w:r w:rsidR="00C97113">
        <w:rPr>
          <w:sz w:val="24"/>
          <w:szCs w:val="24"/>
        </w:rPr>
        <w:t xml:space="preserve">a logo. It had many tools to help me make my logo, when creating something it bring you to a white screen where </w:t>
      </w:r>
      <w:r w:rsidR="00CC17DA">
        <w:rPr>
          <w:sz w:val="24"/>
          <w:szCs w:val="24"/>
        </w:rPr>
        <w:t xml:space="preserve">you can add shapes or search up other images, you could change the colors of them. </w:t>
      </w:r>
    </w:p>
    <w:p w:rsidR="00CC17DA" w:rsidRDefault="00CC17DA" w:rsidP="008919BA">
      <w:pPr>
        <w:rPr>
          <w:sz w:val="24"/>
          <w:szCs w:val="24"/>
        </w:rPr>
      </w:pPr>
    </w:p>
    <w:p w:rsidR="00CC17DA" w:rsidRDefault="00CC17DA" w:rsidP="008919BA">
      <w:pPr>
        <w:rPr>
          <w:sz w:val="24"/>
          <w:szCs w:val="24"/>
        </w:rPr>
      </w:pPr>
    </w:p>
    <w:p w:rsidR="00CC17DA" w:rsidRDefault="00CC17DA" w:rsidP="008919BA">
      <w:pPr>
        <w:rPr>
          <w:sz w:val="24"/>
          <w:szCs w:val="24"/>
        </w:rPr>
      </w:pPr>
    </w:p>
    <w:p w:rsidR="00CC17DA" w:rsidRPr="008919BA" w:rsidRDefault="00CC17DA" w:rsidP="008919BA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194945</wp:posOffset>
            </wp:positionV>
            <wp:extent cx="3721100" cy="3543300"/>
            <wp:effectExtent l="0" t="0" r="0" b="0"/>
            <wp:wrapSquare wrapText="bothSides"/>
            <wp:docPr id="9" name="Picture 9" descr="Image result for notepad++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otepad++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776" w:rsidRPr="003A3776" w:rsidRDefault="00CC17DA" w:rsidP="003A37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1B7613" w:rsidRPr="003A3776" w:rsidRDefault="001B7613" w:rsidP="001B7613">
      <w:pPr>
        <w:rPr>
          <w:sz w:val="24"/>
          <w:szCs w:val="24"/>
        </w:rPr>
      </w:pPr>
    </w:p>
    <w:p w:rsidR="001B7613" w:rsidRDefault="00CC17DA" w:rsidP="001B7613">
      <w:r>
        <w:t>The website/program that I used to</w:t>
      </w:r>
      <w:r w:rsidR="000D5FA1">
        <w:t xml:space="preserve"> make my website was notepad++. Notepad++ is a program that a lot o</w:t>
      </w:r>
      <w:r w:rsidR="007C4CB8">
        <w:t xml:space="preserve">f people use to make a website. We used notepad++ for coding and html which helps a lot while making a website. </w:t>
      </w:r>
    </w:p>
    <w:p w:rsidR="007C4CB8" w:rsidRDefault="007C4CB8" w:rsidP="001B7613"/>
    <w:p w:rsidR="007C4CB8" w:rsidRDefault="007C4CB8" w:rsidP="001B7613"/>
    <w:p w:rsidR="007C4CB8" w:rsidRDefault="007C4CB8" w:rsidP="001B7613"/>
    <w:p w:rsidR="007C4CB8" w:rsidRDefault="007C4CB8" w:rsidP="001B7613"/>
    <w:p w:rsidR="007C4CB8" w:rsidRDefault="007C4CB8" w:rsidP="001B7613"/>
    <w:p w:rsidR="007C4CB8" w:rsidRDefault="007C4CB8" w:rsidP="001B7613"/>
    <w:p w:rsidR="007C4CB8" w:rsidRDefault="007C4CB8" w:rsidP="001B7613"/>
    <w:p w:rsidR="007C4CB8" w:rsidRDefault="007C4CB8" w:rsidP="001B7613"/>
    <w:p w:rsidR="007C4CB8" w:rsidRDefault="00B840CF" w:rsidP="001B7613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90975" cy="3162300"/>
            <wp:effectExtent l="0" t="0" r="9525" b="0"/>
            <wp:wrapSquare wrapText="bothSides"/>
            <wp:docPr id="4" name="Picture 4" descr="Image result for google fon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oogle fonts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Google fonts was a website that I used to get fonts for my website. It has about 952 different fonts and font sizes. It wasn’t hard to use </w:t>
      </w:r>
      <w:r w:rsidR="00B70AFB">
        <w:t>because</w:t>
      </w:r>
      <w:r>
        <w:t xml:space="preserve"> all you had to do was just browse and picked a font that you liked. You had to pick two fonts, one for your </w:t>
      </w:r>
      <w:r w:rsidR="00B70AFB">
        <w:t xml:space="preserve">heading and one for your body font. </w:t>
      </w:r>
    </w:p>
    <w:p w:rsidR="007C4CB8" w:rsidRDefault="007C4CB8" w:rsidP="001B7613"/>
    <w:p w:rsidR="007C4CB8" w:rsidRPr="001B7613" w:rsidRDefault="007C4CB8" w:rsidP="001B7613"/>
    <w:bookmarkEnd w:id="5"/>
    <w:p w:rsidR="00C6554A" w:rsidRDefault="00C6554A" w:rsidP="00C6554A">
      <w:pPr>
        <w:pStyle w:val="Heading1"/>
      </w:pPr>
    </w:p>
    <w:p w:rsidR="00C6554A" w:rsidRPr="00514122" w:rsidRDefault="00C6554A" w:rsidP="001B7613">
      <w:pPr>
        <w:pStyle w:val="ListBullet"/>
        <w:numPr>
          <w:ilvl w:val="0"/>
          <w:numId w:val="0"/>
        </w:numPr>
        <w:ind w:left="720" w:hanging="360"/>
      </w:pPr>
    </w:p>
    <w:p w:rsidR="002C74C0" w:rsidRDefault="00F57361" w:rsidP="001B7613">
      <w:pPr>
        <w:pStyle w:val="Heading2"/>
      </w:pPr>
    </w:p>
    <w:p w:rsidR="00B70AFB" w:rsidRDefault="00B70AFB" w:rsidP="00B70AFB"/>
    <w:p w:rsidR="00B70AFB" w:rsidRDefault="00B70AFB" w:rsidP="00B70AFB"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191135</wp:posOffset>
            </wp:positionV>
            <wp:extent cx="3171825" cy="2609850"/>
            <wp:effectExtent l="0" t="0" r="9525" b="0"/>
            <wp:wrapSquare wrapText="bothSides"/>
            <wp:docPr id="6" name="Picture 6" descr="Image result for squar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quare sp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0AFB" w:rsidRDefault="00B70AFB" w:rsidP="00B70AFB"/>
    <w:p w:rsidR="00B70AFB" w:rsidRPr="00B70AFB" w:rsidRDefault="00B70AFB" w:rsidP="00B70AFB">
      <w:r>
        <w:t xml:space="preserve">Squarespace is a website creator that is set in New York City. Squarespace is always adding updates and </w:t>
      </w:r>
      <w:r w:rsidR="00F57361">
        <w:t>always adding new layouts and improves them. Squarespace has 100 or more themes. There are four different squarespace apps, the most used one is called squarespace which is on iOS.</w:t>
      </w:r>
      <w:bookmarkStart w:id="6" w:name="_GoBack"/>
      <w:bookmarkEnd w:id="6"/>
      <w:r w:rsidR="00F57361">
        <w:t xml:space="preserve">  </w:t>
      </w:r>
    </w:p>
    <w:sectPr w:rsidR="00B70AFB" w:rsidRPr="00B70AFB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13" w:rsidRDefault="001B7613" w:rsidP="00C6554A">
      <w:pPr>
        <w:spacing w:before="0" w:after="0" w:line="240" w:lineRule="auto"/>
      </w:pPr>
      <w:r>
        <w:separator/>
      </w:r>
    </w:p>
  </w:endnote>
  <w:endnote w:type="continuationSeparator" w:id="0">
    <w:p w:rsidR="001B7613" w:rsidRDefault="001B76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736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13" w:rsidRDefault="001B7613" w:rsidP="00C6554A">
      <w:pPr>
        <w:spacing w:before="0" w:after="0" w:line="240" w:lineRule="auto"/>
      </w:pPr>
      <w:r>
        <w:separator/>
      </w:r>
    </w:p>
  </w:footnote>
  <w:footnote w:type="continuationSeparator" w:id="0">
    <w:p w:rsidR="001B7613" w:rsidRDefault="001B761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13"/>
    <w:rsid w:val="000D5FA1"/>
    <w:rsid w:val="001B7613"/>
    <w:rsid w:val="002554CD"/>
    <w:rsid w:val="00293B83"/>
    <w:rsid w:val="002B4294"/>
    <w:rsid w:val="0032043D"/>
    <w:rsid w:val="00333D0D"/>
    <w:rsid w:val="003A3776"/>
    <w:rsid w:val="004622F9"/>
    <w:rsid w:val="004C049F"/>
    <w:rsid w:val="005000E2"/>
    <w:rsid w:val="005C6206"/>
    <w:rsid w:val="006A3CE7"/>
    <w:rsid w:val="007C4CB8"/>
    <w:rsid w:val="008919BA"/>
    <w:rsid w:val="0096527B"/>
    <w:rsid w:val="00A70A09"/>
    <w:rsid w:val="00B70AFB"/>
    <w:rsid w:val="00B840CF"/>
    <w:rsid w:val="00C6554A"/>
    <w:rsid w:val="00C97113"/>
    <w:rsid w:val="00CC17DA"/>
    <w:rsid w:val="00ED7C44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9FB9D1"/>
  <w15:chartTrackingRefBased/>
  <w15:docId w15:val="{FF24D7D4-3B23-4BCA-828B-B28E994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B7613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7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6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el.karahodzi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BAEE-9E03-496C-99FE-F1528340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52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Sanel Karahodzic</dc:creator>
  <cp:keywords/>
  <dc:description/>
  <cp:lastModifiedBy>Sanel Karahodzic</cp:lastModifiedBy>
  <cp:revision>3</cp:revision>
  <dcterms:created xsi:type="dcterms:W3CDTF">2019-09-02T23:57:00Z</dcterms:created>
  <dcterms:modified xsi:type="dcterms:W3CDTF">2019-09-05T23:57:00Z</dcterms:modified>
</cp:coreProperties>
</file>